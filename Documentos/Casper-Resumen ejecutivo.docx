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sz w:val="48"/>
          <w:szCs w:val="48"/>
        </w:rPr>
        <w:alias w:val="Escribe el nombre de la compañía:"/>
        <w:tag w:val="Escribe el nombre de la compañía:"/>
        <w:id w:val="-1780489925"/>
        <w:placeholder>
          <w:docPart w:val="2B18E43263EC46209D49BA70812B374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0C6D3824" w14:textId="45208338" w:rsidR="008F3975" w:rsidRPr="00F40DBA" w:rsidRDefault="00F40DBA">
          <w:pPr>
            <w:pStyle w:val="Ttulo3"/>
            <w:spacing w:after="600"/>
            <w:rPr>
              <w:b/>
              <w:bCs/>
              <w:sz w:val="48"/>
              <w:szCs w:val="48"/>
            </w:rPr>
          </w:pPr>
          <w:r w:rsidRPr="00F40DBA">
            <w:rPr>
              <w:b/>
              <w:bCs/>
              <w:sz w:val="48"/>
              <w:szCs w:val="48"/>
            </w:rPr>
            <w:t>CONTRALORÍA DEL ESTADO DE JALISCO</w:t>
          </w:r>
        </w:p>
      </w:sdtContent>
    </w:sdt>
    <w:p w14:paraId="550F6BE8" w14:textId="3C79A922" w:rsidR="008F3975" w:rsidRDefault="00F40DBA" w:rsidP="00F40DBA">
      <w:pPr>
        <w:pStyle w:val="Logotipo"/>
        <w:spacing w:before="480" w:after="480"/>
        <w:jc w:val="center"/>
      </w:pPr>
      <w:r>
        <w:drawing>
          <wp:inline distT="0" distB="0" distL="0" distR="0" wp14:anchorId="06872E08" wp14:editId="1D384FAD">
            <wp:extent cx="2881222" cy="2625471"/>
            <wp:effectExtent l="0" t="0" r="0" b="3810"/>
            <wp:docPr id="1239832223" name="Imagen 21" descr="Convolutional Neural Network- Logicm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volutional Neural Network- Logicmoj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166" cy="263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alias w:val="Escribe el título:"/>
        <w:tag w:val="Escribe el título:"/>
        <w:id w:val="2007550668"/>
        <w:placeholder>
          <w:docPart w:val="7700D7FCE36B42B990639D8EBA4BD0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4BAB9147" w14:textId="22527BC4" w:rsidR="008F3975" w:rsidRDefault="00F40DBA">
          <w:pPr>
            <w:pStyle w:val="Ttulo"/>
          </w:pPr>
          <w:r>
            <w:t>CASPER</w:t>
          </w:r>
        </w:p>
      </w:sdtContent>
    </w:sdt>
    <w:p w14:paraId="0FF11D26" w14:textId="31DD3750" w:rsidR="008F3975" w:rsidRDefault="00000000">
      <w:pPr>
        <w:pStyle w:val="Subttulo"/>
      </w:pPr>
      <w:sdt>
        <w:sdtPr>
          <w:alias w:val="Versión:"/>
          <w:tag w:val="Versión:"/>
          <w:id w:val="-1061014510"/>
          <w:placeholder>
            <w:docPart w:val="87C901DD345D40DC9413008B9CCFA1D6"/>
          </w:placeholder>
          <w:temporary/>
          <w:showingPlcHdr/>
          <w15:appearance w15:val="hidden"/>
        </w:sdtPr>
        <w:sdtContent>
          <w:r w:rsidR="002F74A6">
            <w:rPr>
              <w:lang w:val="es-MX" w:bidi="es-MX"/>
            </w:rPr>
            <w:t>Versión</w:t>
          </w:r>
        </w:sdtContent>
      </w:sdt>
      <w:r w:rsidR="002F74A6">
        <w:rPr>
          <w:lang w:val="es-MX" w:bidi="es-MX"/>
        </w:rPr>
        <w:t xml:space="preserve"> </w:t>
      </w:r>
      <w:r w:rsidR="00F40DBA">
        <w:t>1.0</w:t>
      </w:r>
    </w:p>
    <w:p w14:paraId="2FF7F1CE" w14:textId="623359FA" w:rsidR="008F3975" w:rsidRDefault="00F40DBA">
      <w:pPr>
        <w:pStyle w:val="Subttulo"/>
      </w:pPr>
      <w:r>
        <w:t>julio 2024</w:t>
      </w:r>
    </w:p>
    <w:p w14:paraId="272A59C5" w14:textId="1E0A1461" w:rsidR="00F40DBA" w:rsidRDefault="00F40DBA" w:rsidP="00F40DBA">
      <w:pPr>
        <w:pStyle w:val="Ttulo3"/>
      </w:pPr>
      <w:r>
        <w:t>PLATAFORMA ELECTRÓNICA PARA CONTROL DE ASISTENCIAS</w:t>
      </w:r>
    </w:p>
    <w:p w14:paraId="790F3C43" w14:textId="5F35DE71" w:rsidR="008F3975" w:rsidRDefault="00000000" w:rsidP="00261300">
      <w:pPr>
        <w:pStyle w:val="Ttulo"/>
        <w:sectPr w:rsidR="008F39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sdt>
        <w:sdtPr>
          <w:alias w:val="Escribe tu nombre:"/>
          <w:tag w:val="Escribe tu nombre:"/>
          <w:id w:val="597294063"/>
          <w:placeholder>
            <w:docPart w:val="6E8A11C3593C422C92A85AC7687740E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722B36">
            <w:t>diseño de prototipo</w:t>
          </w:r>
        </w:sdtContent>
      </w:sdt>
    </w:p>
    <w:sdt>
      <w:sdtPr>
        <w:rPr>
          <w:sz w:val="40"/>
          <w:szCs w:val="40"/>
        </w:rPr>
        <w:alias w:val="Título"/>
        <w:tag w:val=""/>
        <w:id w:val="551823944"/>
        <w:placeholder>
          <w:docPart w:val="D216010B8D89463EA56BF82420A123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5887DC89" w14:textId="585EB755" w:rsidR="008F3975" w:rsidRDefault="00F40DBA">
          <w:pPr>
            <w:pStyle w:val="Ttulo1"/>
          </w:pPr>
          <w:r w:rsidRPr="00411015">
            <w:rPr>
              <w:sz w:val="40"/>
              <w:szCs w:val="40"/>
            </w:rPr>
            <w:t>CASPER</w:t>
          </w:r>
        </w:p>
      </w:sdtContent>
    </w:sdt>
    <w:p w14:paraId="6F2459E5" w14:textId="524D2881" w:rsidR="008F3975" w:rsidRPr="00411015" w:rsidRDefault="00F40DBA">
      <w:pPr>
        <w:pStyle w:val="Ttulo2"/>
        <w:rPr>
          <w:sz w:val="28"/>
          <w:szCs w:val="28"/>
        </w:rPr>
      </w:pPr>
      <w:r w:rsidRPr="00411015">
        <w:rPr>
          <w:sz w:val="28"/>
          <w:szCs w:val="28"/>
        </w:rPr>
        <w:t>Sistema para el Control de Asistencia, Permisos y Excepciones de Registro</w:t>
      </w:r>
    </w:p>
    <w:p w14:paraId="60999622" w14:textId="0405BC3E" w:rsidR="008F3975" w:rsidRDefault="00F40DBA" w:rsidP="00411015">
      <w:pPr>
        <w:jc w:val="both"/>
      </w:pPr>
      <w:r>
        <w:t>Este proyecto de Sistema surge como una respuesta a la necesidad de reemplazar el sistema</w:t>
      </w:r>
      <w:r w:rsidR="00411015">
        <w:t xml:space="preserve"> de asistencias</w:t>
      </w:r>
      <w:r>
        <w:t xml:space="preserve">  </w:t>
      </w:r>
      <w:r w:rsidR="00411015">
        <w:t>ACTUAL</w:t>
      </w:r>
      <w:r>
        <w:t xml:space="preserve"> (MDA)</w:t>
      </w:r>
      <w:r w:rsidR="00261300">
        <w:t>.</w:t>
      </w:r>
      <w:r w:rsidR="00411015">
        <w:t xml:space="preserve"> </w:t>
      </w:r>
    </w:p>
    <w:p w14:paraId="0DB10DFD" w14:textId="578AEECE" w:rsidR="00261300" w:rsidRDefault="00261300" w:rsidP="00261300">
      <w:pPr>
        <w:jc w:val="both"/>
      </w:pPr>
      <w:r>
        <w:t>El nuevo sistema contará con toda la funcionalidad mínima y necesaria que ya realiza el actual; pero con la ventaja de que la dependencia y su personal sean propietarios y tengan acceso al código fuente para ser independientes del proveedor y realizar además de la creación, el mantenimiento y actualización por cuenta propia, sin necesidad de pagar pólizas de mantenimiento y otros conceptos por servicios.</w:t>
      </w:r>
    </w:p>
    <w:p w14:paraId="7F217E93" w14:textId="7B7D8358" w:rsidR="008F3975" w:rsidRDefault="00261300" w:rsidP="00261300">
      <w:pPr>
        <w:jc w:val="both"/>
      </w:pPr>
      <w:r>
        <w:t xml:space="preserve">La razón principal para realizar este proyecto es que el sistema actual tiene deficiencias propias de un sistema relativamente “viejo”, por ejemplo, su plataforma principal de despliegue e implementación está basada en sistemas obsoletos (como </w:t>
      </w:r>
      <w:r w:rsidR="0004492F">
        <w:t>W</w:t>
      </w:r>
      <w:r>
        <w:t>indows 7) y su actualización a nuevas versiones implica la intervención de un proveedor y con ello sus respectivos cargos. Otras razones de peso es que se utilizan dispositivos de reconocimiento de huella dactilar</w:t>
      </w:r>
      <w:r w:rsidR="00411015">
        <w:t xml:space="preserve">, lo cual </w:t>
      </w:r>
      <w:r>
        <w:t xml:space="preserve">implica contacto humano con el dispositivo al colocar </w:t>
      </w:r>
      <w:r w:rsidR="00F64E7C">
        <w:t>una huella digital (previo ingreso de No. Id)</w:t>
      </w:r>
      <w:r>
        <w:t>, y se pretende optar por un sistema SIN CONTACTO</w:t>
      </w:r>
      <w:r w:rsidR="00411015">
        <w:t>; asimismo este método y las constantes fallas que reporta y se observan lo hacen poco confiable y altamente vulnerable.</w:t>
      </w:r>
    </w:p>
    <w:p w14:paraId="4301C0A4" w14:textId="7E160E98" w:rsidR="008F3975" w:rsidRDefault="00722B36">
      <w:pPr>
        <w:pStyle w:val="Ttulo2"/>
      </w:pPr>
      <w:r>
        <w:t>Requerimientos y Alcances</w:t>
      </w:r>
      <w:r w:rsidR="00275767">
        <w:t xml:space="preserve"> (GENERALIDADES)</w:t>
      </w:r>
    </w:p>
    <w:p w14:paraId="0FF785E4" w14:textId="28DCCA92" w:rsidR="00722B36" w:rsidRDefault="00722B36">
      <w:r>
        <w:t>Lo que</w:t>
      </w:r>
      <w:r w:rsidR="0004492F">
        <w:t xml:space="preserve"> de manera abstracta</w:t>
      </w:r>
      <w:r>
        <w:t xml:space="preserve"> se espera que realice el sistema:</w:t>
      </w:r>
    </w:p>
    <w:p w14:paraId="2369FD22" w14:textId="0900E879" w:rsidR="00A0776C" w:rsidRDefault="0004492F" w:rsidP="00A0776C">
      <w:pPr>
        <w:pStyle w:val="Prrafodelista"/>
        <w:numPr>
          <w:ilvl w:val="0"/>
          <w:numId w:val="11"/>
        </w:numPr>
        <w:jc w:val="both"/>
      </w:pPr>
      <w:r>
        <w:t>Control automático</w:t>
      </w:r>
      <w:r w:rsidR="00D914FC">
        <w:t xml:space="preserve">, </w:t>
      </w:r>
      <w:r>
        <w:t xml:space="preserve">calculando a partir de los registros del dispositivo de identificación, </w:t>
      </w:r>
      <w:r w:rsidR="00D914FC">
        <w:t>de manera exacta y precisa la Asistencia del Personal</w:t>
      </w:r>
      <w:r w:rsidR="00275767">
        <w:t>.</w:t>
      </w:r>
    </w:p>
    <w:p w14:paraId="5DAADFF8" w14:textId="44992912" w:rsidR="00A0776C" w:rsidRDefault="00A0776C" w:rsidP="00A0776C">
      <w:pPr>
        <w:pStyle w:val="Prrafodelista"/>
        <w:numPr>
          <w:ilvl w:val="0"/>
          <w:numId w:val="11"/>
        </w:numPr>
        <w:jc w:val="both"/>
      </w:pPr>
      <w:r>
        <w:t>Emisión de constancias o comprobantes de identificación en tiempo real (impresos y/o virtuales)</w:t>
      </w:r>
    </w:p>
    <w:p w14:paraId="2F1F9B3B" w14:textId="58E3157B" w:rsidR="008F3975" w:rsidRDefault="00275767" w:rsidP="0004492F">
      <w:pPr>
        <w:pStyle w:val="Prrafodelista"/>
        <w:numPr>
          <w:ilvl w:val="0"/>
          <w:numId w:val="11"/>
        </w:numPr>
        <w:jc w:val="both"/>
      </w:pPr>
      <w:r>
        <w:t xml:space="preserve">Facilitar </w:t>
      </w:r>
      <w:r w:rsidR="0004492F">
        <w:t xml:space="preserve">el manejo </w:t>
      </w:r>
      <w:r>
        <w:t xml:space="preserve">manual </w:t>
      </w:r>
      <w:r w:rsidR="0004492F">
        <w:t xml:space="preserve">y registro </w:t>
      </w:r>
      <w:r w:rsidR="00D914FC">
        <w:t xml:space="preserve">de las excepciones y anotaciones respectivas por inasistencia; que </w:t>
      </w:r>
      <w:r>
        <w:t>van</w:t>
      </w:r>
      <w:r w:rsidR="00D914FC">
        <w:t xml:space="preserve"> desde incapacidades, suspensiones, enfermedad, vacaciones, estímulos por puntualidad, justificantes, etc.</w:t>
      </w:r>
      <w:r w:rsidR="0004492F">
        <w:t xml:space="preserve"> Todo aquello contemplado en el reglamento interno</w:t>
      </w:r>
    </w:p>
    <w:p w14:paraId="4FC849D8" w14:textId="5F78ABE1" w:rsidR="0004492F" w:rsidRDefault="0004492F" w:rsidP="0004492F">
      <w:pPr>
        <w:pStyle w:val="Prrafodelista"/>
        <w:numPr>
          <w:ilvl w:val="0"/>
          <w:numId w:val="11"/>
        </w:numPr>
        <w:jc w:val="both"/>
      </w:pPr>
      <w:r>
        <w:t>Facilitar el Control y Registro de solicitudes de Permisos de inasistencia de acuerdo al reglamento interno, al personal y su seguimiento al encargado de RRHH responsable de solventar el trámite</w:t>
      </w:r>
      <w:r w:rsidR="004D7734">
        <w:t>.</w:t>
      </w:r>
    </w:p>
    <w:p w14:paraId="0AA434FC" w14:textId="03DA0E90" w:rsidR="004D7734" w:rsidRDefault="004D7734" w:rsidP="0004492F">
      <w:pPr>
        <w:pStyle w:val="Prrafodelista"/>
        <w:numPr>
          <w:ilvl w:val="0"/>
          <w:numId w:val="11"/>
        </w:numPr>
        <w:jc w:val="both"/>
      </w:pPr>
      <w:r>
        <w:t>Facilitar el trámite a los solicitantes, con el formato apropiado según el reglamento y aplicando candados y restricciones conducentes.</w:t>
      </w:r>
    </w:p>
    <w:p w14:paraId="46A8836E" w14:textId="09059DC6" w:rsidR="0004492F" w:rsidRPr="00A0776C" w:rsidRDefault="004D7734" w:rsidP="0004492F">
      <w:pPr>
        <w:pStyle w:val="Prrafodelista"/>
        <w:numPr>
          <w:ilvl w:val="0"/>
          <w:numId w:val="11"/>
        </w:numPr>
        <w:jc w:val="both"/>
        <w:rPr>
          <w:sz w:val="20"/>
          <w:szCs w:val="20"/>
        </w:rPr>
      </w:pPr>
      <w:r>
        <w:t>Informes y estadísticas según se requiera</w:t>
      </w:r>
      <w:r w:rsidR="00275767">
        <w:t xml:space="preserve"> relativos a la información obtenida resultante de los procesos y contenida en la base de datos.</w:t>
      </w:r>
    </w:p>
    <w:p w14:paraId="6D3A5966" w14:textId="67C65991" w:rsidR="00A0776C" w:rsidRPr="00275767" w:rsidRDefault="00A0776C" w:rsidP="0004492F">
      <w:pPr>
        <w:pStyle w:val="Prrafodelista"/>
        <w:numPr>
          <w:ilvl w:val="0"/>
          <w:numId w:val="11"/>
        </w:numPr>
        <w:jc w:val="both"/>
        <w:rPr>
          <w:sz w:val="20"/>
          <w:szCs w:val="20"/>
        </w:rPr>
      </w:pPr>
      <w:r>
        <w:t>Un sistema seguro que implemente el ingreso de usuarios a las secciones y operaciones que sus roles y funciones describan, con implementación de técnicas para proteger la seguridad e integridad de la información confidencial, tanto en tránsito como la persistente</w:t>
      </w:r>
      <w:r w:rsidR="002B2B1F">
        <w:t>.</w:t>
      </w:r>
    </w:p>
    <w:p w14:paraId="234D9CD0" w14:textId="53B60721" w:rsidR="008F3975" w:rsidRPr="00275767" w:rsidRDefault="00275767" w:rsidP="00A0776C">
      <w:pPr>
        <w:jc w:val="both"/>
        <w:rPr>
          <w:sz w:val="20"/>
          <w:szCs w:val="20"/>
        </w:rPr>
      </w:pPr>
      <w:r w:rsidRPr="00275767">
        <w:rPr>
          <w:sz w:val="20"/>
          <w:szCs w:val="20"/>
        </w:rPr>
        <w:lastRenderedPageBreak/>
        <w:t xml:space="preserve">NOTA: Los puntos anteriores </w:t>
      </w:r>
      <w:r w:rsidR="00A0776C">
        <w:rPr>
          <w:sz w:val="20"/>
          <w:szCs w:val="20"/>
        </w:rPr>
        <w:t>describen requerimientos básicos, son</w:t>
      </w:r>
      <w:r w:rsidRPr="00275767">
        <w:rPr>
          <w:sz w:val="20"/>
          <w:szCs w:val="20"/>
        </w:rPr>
        <w:t xml:space="preserve"> enunciativos mas no limitativos y requieren de un análisis completo para su desglose y posterior implementación.</w:t>
      </w:r>
    </w:p>
    <w:p w14:paraId="72EF6D17" w14:textId="77777777" w:rsidR="00C27994" w:rsidRDefault="00C27994">
      <w:pPr>
        <w:pStyle w:val="Ttulo2"/>
      </w:pPr>
    </w:p>
    <w:p w14:paraId="7385996C" w14:textId="5E36AF49" w:rsidR="008F3975" w:rsidRDefault="00722B36">
      <w:pPr>
        <w:pStyle w:val="Ttulo2"/>
      </w:pPr>
      <w:r>
        <w:t>Resultados Esperados</w:t>
      </w:r>
    </w:p>
    <w:p w14:paraId="2DA659BF" w14:textId="48A18257" w:rsidR="00A0776C" w:rsidRDefault="00A0776C">
      <w:r>
        <w:t>Mediante el</w:t>
      </w:r>
      <w:r w:rsidR="00C27994">
        <w:t xml:space="preserve"> </w:t>
      </w:r>
      <w:r>
        <w:t>p</w:t>
      </w:r>
      <w:r w:rsidR="00C27994">
        <w:t xml:space="preserve">rocesamiento de datos en línea; como la consulta de la información gestionada por los registros de identificación o “checadas” </w:t>
      </w:r>
      <w:r>
        <w:t>de manera automática se pretende lograr:</w:t>
      </w:r>
    </w:p>
    <w:p w14:paraId="0C1D5A4E" w14:textId="080B6458" w:rsidR="00A0776C" w:rsidRDefault="00A0776C">
      <w:r>
        <w:t>Que la percepción del sistema en general sea confiable al 100%</w:t>
      </w:r>
    </w:p>
    <w:sdt>
      <w:sdtPr>
        <w:alias w:val="Escribe el contenido:"/>
        <w:tag w:val="Escribe el contenido:"/>
        <w:id w:val="1139153871"/>
        <w:placeholder>
          <w:docPart w:val="E27EAB30D0734A838757C85BE6DC727B"/>
        </w:placeholder>
        <w:temporary/>
        <w:showingPlcHdr/>
        <w15:appearance w15:val="hidden"/>
      </w:sdtPr>
      <w:sdtContent>
        <w:p w14:paraId="449A84E2" w14:textId="77777777" w:rsidR="008F3975" w:rsidRDefault="00E43C6B">
          <w:r w:rsidRPr="0066185E">
            <w:rPr>
              <w:rStyle w:val="nfasissutil"/>
              <w:lang w:val="es-MX" w:bidi="es-MX"/>
            </w:rPr>
            <w:t>Describe las ventajas que ofrece tu producto o servicio. Cita las características que distinguen tu producto o servicio de los productos o servicios de la competencia.</w:t>
          </w:r>
        </w:p>
      </w:sdtContent>
    </w:sdt>
    <w:sdt>
      <w:sdtPr>
        <w:alias w:val="Escribe el contenido:"/>
        <w:tag w:val="Escribe el contenido:"/>
        <w:id w:val="1030611220"/>
        <w:placeholder>
          <w:docPart w:val="692371A2B6A7468AA9957E4CF90EE9E8"/>
        </w:placeholder>
        <w:temporary/>
        <w:showingPlcHdr/>
        <w15:appearance w15:val="hidden"/>
      </w:sdtPr>
      <w:sdtContent>
        <w:p w14:paraId="76E8A977" w14:textId="77777777" w:rsidR="008F3975" w:rsidRDefault="00E43C6B">
          <w:r w:rsidRPr="0066185E">
            <w:rPr>
              <w:rStyle w:val="nfasissutil"/>
              <w:lang w:val="es-MX" w:bidi="es-MX"/>
            </w:rPr>
            <w:t>Describe brevemente las cualificaciones de tu empresa.</w:t>
          </w:r>
          <w:r w:rsidRPr="0066185E">
            <w:rPr>
              <w:rStyle w:val="nfasissutil"/>
              <w:lang w:val="es-MX" w:bidi="es-MX"/>
            </w:rPr>
            <w:br/>
            <w:t>EJEMPLO: Creamos aparatos de alta calidad desde hace más de 100 años.</w:t>
          </w:r>
        </w:p>
      </w:sdtContent>
    </w:sdt>
    <w:p w14:paraId="56BA327D" w14:textId="77777777" w:rsidR="004C5E23" w:rsidRDefault="00000000">
      <w:sdt>
        <w:sdtPr>
          <w:alias w:val="Escribe el contenido:"/>
          <w:tag w:val="Escribe el contenido:"/>
          <w:id w:val="-1555699951"/>
          <w:placeholder>
            <w:docPart w:val="EA2BF80A427B40F08339FFBCFC9E3560"/>
          </w:placeholder>
          <w:temporary/>
          <w:showingPlcHdr/>
          <w15:appearance w15:val="hidden"/>
        </w:sdtPr>
        <w:sdtContent>
          <w:bookmarkStart w:id="0" w:name="_Hlk508636067"/>
          <w:r w:rsidR="00296FF7" w:rsidRPr="0066185E">
            <w:rPr>
              <w:rStyle w:val="nfasissutil"/>
              <w:lang w:val="es-MX" w:bidi="es-MX"/>
            </w:rPr>
            <w:t>Identifica la misión de tu empresa en una frase.</w:t>
          </w:r>
          <w:bookmarkEnd w:id="0"/>
        </w:sdtContent>
      </w:sdt>
      <w:r w:rsidR="004C5E23">
        <w:rPr>
          <w:lang w:val="es-MX" w:bidi="es-MX"/>
        </w:rPr>
        <w:br/>
      </w:r>
      <w:sdt>
        <w:sdtPr>
          <w:alias w:val="Escribe el contenido:"/>
          <w:tag w:val="Escribe el contenido:"/>
          <w:id w:val="797883300"/>
          <w:placeholder>
            <w:docPart w:val="D36A7B67032F4702A7087F3500377174"/>
          </w:placeholder>
          <w:temporary/>
          <w:showingPlcHdr/>
          <w15:appearance w15:val="hidden"/>
        </w:sdtPr>
        <w:sdtContent>
          <w:r w:rsidR="004C5E23" w:rsidRPr="0066185E">
            <w:rPr>
              <w:rStyle w:val="nfasissutil"/>
              <w:lang w:val="es-MX" w:bidi="es-MX"/>
            </w:rPr>
            <w:t>EJEMPLO: La empresa desea mejorar la calidad de vida de la gente ofreciendo los aparatos de mayor calidad a cada persona en el mundo.</w:t>
          </w:r>
        </w:sdtContent>
      </w:sdt>
    </w:p>
    <w:sdt>
      <w:sdtPr>
        <w:alias w:val="Escribe el contenido:"/>
        <w:tag w:val="Escribe el contenido:"/>
        <w:id w:val="1536853036"/>
        <w:placeholder>
          <w:docPart w:val="57E9947F37B840629D209C5CC4C5C03B"/>
        </w:placeholder>
        <w:temporary/>
        <w:showingPlcHdr/>
        <w15:appearance w15:val="hidden"/>
      </w:sdtPr>
      <w:sdtContent>
        <w:p w14:paraId="402FD3C8" w14:textId="77777777" w:rsidR="008F3975" w:rsidRDefault="00E43C6B">
          <w:r w:rsidRPr="0066185E">
            <w:rPr>
              <w:rStyle w:val="nfasissutil"/>
              <w:lang w:val="es-MX" w:bidi="es-MX"/>
            </w:rPr>
            <w:t>Describe las metas o los objetivos de tu empresa, o ambos.</w:t>
          </w:r>
          <w:r w:rsidRPr="0066185E">
            <w:rPr>
              <w:rStyle w:val="nfasissutil"/>
              <w:lang w:val="es-MX" w:bidi="es-MX"/>
            </w:rPr>
            <w:br/>
            <w:t>EJEMPLO: Nuestro objetivo es vender más aparatos que cualquier otra empresa en Estados Unidos.</w:t>
          </w:r>
        </w:p>
      </w:sdtContent>
    </w:sdt>
    <w:p w14:paraId="05DC687E" w14:textId="77777777" w:rsidR="008F3975" w:rsidRDefault="00000000">
      <w:sdt>
        <w:sdtPr>
          <w:alias w:val="Escribe el contenido:"/>
          <w:tag w:val="Escribe el contenido:"/>
          <w:id w:val="-230925697"/>
          <w:placeholder>
            <w:docPart w:val="458E031F39C5468AAD66C34B4E4276A6"/>
          </w:placeholder>
          <w:temporary/>
          <w:showingPlcHdr/>
          <w15:appearance w15:val="hidden"/>
        </w:sdtPr>
        <w:sdtContent>
          <w:r w:rsidR="00296FF7" w:rsidRPr="0066185E">
            <w:rPr>
              <w:rStyle w:val="nfasissutil"/>
              <w:lang w:val="es-MX" w:bidi="es-MX"/>
            </w:rPr>
            <w:t>Proporciona un ejemplo de un resultado satisfactorio de la venta de tu producto.</w:t>
          </w:r>
          <w:r w:rsidR="00296FF7" w:rsidRPr="0066185E">
            <w:rPr>
              <w:rStyle w:val="nfasissutil"/>
              <w:lang w:val="es-MX" w:bidi="es-MX"/>
            </w:rPr>
            <w:br/>
            <w:t>EJEMPLO: Ofrecemos los aparatos que construyeron el edificio Empire State.</w:t>
          </w:r>
        </w:sdtContent>
      </w:sdt>
    </w:p>
    <w:p w14:paraId="1AB99392" w14:textId="641D3E28" w:rsidR="00722B36" w:rsidRDefault="00722B36" w:rsidP="00722B36">
      <w:pPr>
        <w:pStyle w:val="Ttulo2"/>
      </w:pPr>
      <w:r>
        <w:t>Recursos Asignados</w:t>
      </w:r>
    </w:p>
    <w:p w14:paraId="5C5EF7D8" w14:textId="77777777" w:rsidR="00722B36" w:rsidRDefault="00722B36" w:rsidP="00722B36">
      <w:sdt>
        <w:sdtPr>
          <w:alias w:val="Escribe el contenido:"/>
          <w:tag w:val="Escribe el contenido:"/>
          <w:id w:val="-844176814"/>
          <w:placeholder>
            <w:docPart w:val="3013332F7A2A40329D6344DB9CD0D10E"/>
          </w:placeholder>
          <w:temporary/>
          <w:showingPlcHdr/>
          <w15:appearance w15:val="hidden"/>
        </w:sdtPr>
        <w:sdtContent>
          <w:r w:rsidRPr="0066185E">
            <w:rPr>
              <w:rStyle w:val="nfasissutil"/>
              <w:lang w:val="es-MX" w:bidi="es-MX"/>
            </w:rPr>
            <w:t>Resume en unas cuantas frases sencillas lo que tu empresa hace u ofrece.</w:t>
          </w:r>
        </w:sdtContent>
      </w:sdt>
      <w:r>
        <w:rPr>
          <w:lang w:val="es-MX" w:bidi="es-MX"/>
        </w:rPr>
        <w:br/>
      </w:r>
      <w:sdt>
        <w:sdtPr>
          <w:alias w:val="Escribe el contenido:"/>
          <w:tag w:val="Escribe el contenido:"/>
          <w:id w:val="-816804568"/>
          <w:placeholder>
            <w:docPart w:val="BE5A190AAD7F4E28A649E57332AED091"/>
          </w:placeholder>
          <w:temporary/>
          <w:showingPlcHdr/>
          <w15:appearance w15:val="hidden"/>
        </w:sdtPr>
        <w:sdtContent>
          <w:r w:rsidRPr="0066185E">
            <w:rPr>
              <w:rStyle w:val="nfasissutil"/>
              <w:lang w:val="es-MX" w:bidi="es-MX"/>
            </w:rPr>
            <w:t>EJEMPLO: Ofrecemos los aparatos de mayor calidad que el dinero puede comprar. Nuestros aparatos vienen en una amplia variedad de modelos, como el más reciente modelo turbo de lujo.</w:t>
          </w:r>
        </w:sdtContent>
      </w:sdt>
    </w:p>
    <w:sdt>
      <w:sdtPr>
        <w:alias w:val="Escribe el contenido:"/>
        <w:tag w:val="Escribe el contenido:"/>
        <w:id w:val="-1805231608"/>
        <w:placeholder>
          <w:docPart w:val="47405DA64D494052B41C3824116407C2"/>
        </w:placeholder>
        <w:temporary/>
        <w:showingPlcHdr/>
        <w15:appearance w15:val="hidden"/>
      </w:sdtPr>
      <w:sdtContent>
        <w:p w14:paraId="4256EEF6" w14:textId="77777777" w:rsidR="00722B36" w:rsidRDefault="00722B36" w:rsidP="00722B36">
          <w:r w:rsidRPr="0066185E">
            <w:rPr>
              <w:rStyle w:val="nfasissutil"/>
              <w:lang w:val="es-MX" w:bidi="es-MX"/>
            </w:rPr>
            <w:t>Describe las ventajas que ofrece tu producto o servicio. Cita las características que distinguen tu producto o servicio de los productos o servicios de la competencia.</w:t>
          </w:r>
        </w:p>
      </w:sdtContent>
    </w:sdt>
    <w:sdt>
      <w:sdtPr>
        <w:alias w:val="Escribe el contenido:"/>
        <w:tag w:val="Escribe el contenido:"/>
        <w:id w:val="883680781"/>
        <w:placeholder>
          <w:docPart w:val="C3383F0E9C134DA6A9970BD535F8BAD4"/>
        </w:placeholder>
        <w:temporary/>
        <w:showingPlcHdr/>
        <w15:appearance w15:val="hidden"/>
      </w:sdtPr>
      <w:sdtContent>
        <w:p w14:paraId="1C1A36E0" w14:textId="77777777" w:rsidR="00722B36" w:rsidRDefault="00722B36" w:rsidP="00722B36">
          <w:r w:rsidRPr="0066185E">
            <w:rPr>
              <w:rStyle w:val="nfasissutil"/>
              <w:lang w:val="es-MX" w:bidi="es-MX"/>
            </w:rPr>
            <w:t>Describe brevemente las cualificaciones de tu empresa.</w:t>
          </w:r>
          <w:r w:rsidRPr="0066185E">
            <w:rPr>
              <w:rStyle w:val="nfasissutil"/>
              <w:lang w:val="es-MX" w:bidi="es-MX"/>
            </w:rPr>
            <w:br/>
            <w:t>EJEMPLO: Creamos aparatos de alta calidad desde hace más de 100 años.</w:t>
          </w:r>
        </w:p>
      </w:sdtContent>
    </w:sdt>
    <w:sdt>
      <w:sdtPr>
        <w:alias w:val="Escribe el contenido:"/>
        <w:tag w:val="Escribe el contenido:"/>
        <w:id w:val="-622384669"/>
        <w:placeholder>
          <w:docPart w:val="EEC59540690242E6AF77F4822EAC9BFC"/>
        </w:placeholder>
        <w:temporary/>
        <w:showingPlcHdr/>
        <w15:appearance w15:val="hidden"/>
      </w:sdtPr>
      <w:sdtContent>
        <w:p w14:paraId="186E9F06" w14:textId="34B7EB3E" w:rsidR="00722B36" w:rsidRDefault="00722B36" w:rsidP="00722B36">
          <w:r w:rsidRPr="0066185E">
            <w:rPr>
              <w:rStyle w:val="nfasissutil"/>
              <w:lang w:val="es-MX" w:bidi="es-MX"/>
            </w:rPr>
            <w:t>Describe las metas o los objetivos de tu empresa, o ambos.</w:t>
          </w:r>
          <w:r w:rsidRPr="0066185E">
            <w:rPr>
              <w:rStyle w:val="nfasissutil"/>
              <w:lang w:val="es-MX" w:bidi="es-MX"/>
            </w:rPr>
            <w:br/>
            <w:t>EJEMPLO: Nuestro objetivo es vender más aparatos que cualquier otra empresa en Estados Unidos.</w:t>
          </w:r>
        </w:p>
      </w:sdtContent>
    </w:sdt>
    <w:p w14:paraId="4D85801E" w14:textId="04265462" w:rsidR="00722B36" w:rsidRDefault="00722B36" w:rsidP="00722B36">
      <w:pPr>
        <w:pStyle w:val="Ttulo2"/>
      </w:pPr>
      <w:r>
        <w:t>Recursos Humanos, Técnicos y Materiales</w:t>
      </w:r>
    </w:p>
    <w:p w14:paraId="77D23942" w14:textId="01CB5163" w:rsidR="00722B36" w:rsidRDefault="00722B36" w:rsidP="00722B36">
      <w:r>
        <w:t>STACK / PLATAFORMA TECNOLÓGICA DE DESARROLLO</w:t>
      </w:r>
      <w:r>
        <w:rPr>
          <w:lang w:val="es-MX" w:bidi="es-MX"/>
        </w:rPr>
        <w:br/>
      </w:r>
      <w:r>
        <w:t>EQUIPO.- RRHH, roles y funciones</w:t>
      </w:r>
    </w:p>
    <w:sdt>
      <w:sdtPr>
        <w:alias w:val="Escribe el contenido:"/>
        <w:tag w:val="Escribe el contenido:"/>
        <w:id w:val="-2147424991"/>
        <w:placeholder>
          <w:docPart w:val="FE4905389B6B4F9CA6965E95A6973118"/>
        </w:placeholder>
        <w:temporary/>
        <w:showingPlcHdr/>
        <w15:appearance w15:val="hidden"/>
      </w:sdtPr>
      <w:sdtContent>
        <w:p w14:paraId="4A348804" w14:textId="1E757A22" w:rsidR="00722B36" w:rsidRDefault="00722B36" w:rsidP="00722B36">
          <w:r w:rsidRPr="0066185E">
            <w:rPr>
              <w:rStyle w:val="nfasissutil"/>
              <w:lang w:val="es-MX" w:bidi="es-MX"/>
            </w:rPr>
            <w:t>Describe las metas o los objetivos de tu empresa, o ambos.</w:t>
          </w:r>
          <w:r w:rsidRPr="0066185E">
            <w:rPr>
              <w:rStyle w:val="nfasissutil"/>
              <w:lang w:val="es-MX" w:bidi="es-MX"/>
            </w:rPr>
            <w:br/>
            <w:t>EJEMPLO: Nuestro objetivo es vender más aparatos que cualquier otra empresa en Estados Unidos.</w:t>
          </w:r>
        </w:p>
      </w:sdtContent>
    </w:sdt>
    <w:p w14:paraId="769E32E9" w14:textId="21173F70" w:rsidR="00722B36" w:rsidRDefault="00722B36" w:rsidP="00722B36">
      <w:pPr>
        <w:pStyle w:val="Ttulo2"/>
      </w:pPr>
      <w:r>
        <w:t>Propuesta General de Plan de trabajo</w:t>
      </w:r>
    </w:p>
    <w:p w14:paraId="2E141838" w14:textId="77777777" w:rsidR="00722B36" w:rsidRDefault="00722B36" w:rsidP="00722B36">
      <w:sdt>
        <w:sdtPr>
          <w:alias w:val="Escribe el contenido:"/>
          <w:tag w:val="Escribe el contenido:"/>
          <w:id w:val="1805274469"/>
          <w:placeholder>
            <w:docPart w:val="F0927CFA991D46F685993D03F52DB858"/>
          </w:placeholder>
          <w:temporary/>
          <w:showingPlcHdr/>
          <w15:appearance w15:val="hidden"/>
        </w:sdtPr>
        <w:sdtContent>
          <w:r w:rsidRPr="0066185E">
            <w:rPr>
              <w:rStyle w:val="nfasissutil"/>
              <w:lang w:val="es-MX" w:bidi="es-MX"/>
            </w:rPr>
            <w:t>Resume en unas cuantas frases sencillas lo que tu empresa hace u ofrece.</w:t>
          </w:r>
        </w:sdtContent>
      </w:sdt>
      <w:r>
        <w:rPr>
          <w:lang w:val="es-MX" w:bidi="es-MX"/>
        </w:rPr>
        <w:br/>
      </w:r>
      <w:sdt>
        <w:sdtPr>
          <w:alias w:val="Escribe el contenido:"/>
          <w:tag w:val="Escribe el contenido:"/>
          <w:id w:val="1815906513"/>
          <w:placeholder>
            <w:docPart w:val="899C31A89C264B4FAA47EA495A40F421"/>
          </w:placeholder>
          <w:temporary/>
          <w:showingPlcHdr/>
          <w15:appearance w15:val="hidden"/>
        </w:sdtPr>
        <w:sdtContent>
          <w:r w:rsidRPr="0066185E">
            <w:rPr>
              <w:rStyle w:val="nfasissutil"/>
              <w:lang w:val="es-MX" w:bidi="es-MX"/>
            </w:rPr>
            <w:t>EJEMPLO: Ofrecemos los aparatos de mayor calidad que el dinero puede comprar. Nuestros aparatos vienen en una amplia variedad de modelos, como el más reciente modelo turbo de lujo.</w:t>
          </w:r>
        </w:sdtContent>
      </w:sdt>
    </w:p>
    <w:sdt>
      <w:sdtPr>
        <w:alias w:val="Escribe el contenido:"/>
        <w:tag w:val="Escribe el contenido:"/>
        <w:id w:val="435022510"/>
        <w:placeholder>
          <w:docPart w:val="D00AA60FEED24277B29618195F9542CB"/>
        </w:placeholder>
        <w:temporary/>
        <w:showingPlcHdr/>
        <w15:appearance w15:val="hidden"/>
      </w:sdtPr>
      <w:sdtContent>
        <w:p w14:paraId="53F1F4AF" w14:textId="77777777" w:rsidR="00722B36" w:rsidRDefault="00722B36" w:rsidP="00722B36">
          <w:r w:rsidRPr="0066185E">
            <w:rPr>
              <w:rStyle w:val="nfasissutil"/>
              <w:lang w:val="es-MX" w:bidi="es-MX"/>
            </w:rPr>
            <w:t>Describe las ventajas que ofrece tu producto o servicio. Cita las características que distinguen tu producto o servicio de los productos o servicios de la competencia.</w:t>
          </w:r>
        </w:p>
      </w:sdtContent>
    </w:sdt>
    <w:sdt>
      <w:sdtPr>
        <w:alias w:val="Escribe el contenido:"/>
        <w:tag w:val="Escribe el contenido:"/>
        <w:id w:val="-1928720145"/>
        <w:placeholder>
          <w:docPart w:val="1608D78422604D4698FD88778EBA90D9"/>
        </w:placeholder>
        <w:temporary/>
        <w:showingPlcHdr/>
        <w15:appearance w15:val="hidden"/>
      </w:sdtPr>
      <w:sdtContent>
        <w:p w14:paraId="0444BD56" w14:textId="77777777" w:rsidR="00722B36" w:rsidRDefault="00722B36" w:rsidP="00722B36">
          <w:r w:rsidRPr="0066185E">
            <w:rPr>
              <w:rStyle w:val="nfasissutil"/>
              <w:lang w:val="es-MX" w:bidi="es-MX"/>
            </w:rPr>
            <w:t>Describe brevemente las cualificaciones de tu empresa.</w:t>
          </w:r>
          <w:r w:rsidRPr="0066185E">
            <w:rPr>
              <w:rStyle w:val="nfasissutil"/>
              <w:lang w:val="es-MX" w:bidi="es-MX"/>
            </w:rPr>
            <w:br/>
            <w:t>EJEMPLO: Creamos aparatos de alta calidad desde hace más de 100 años.</w:t>
          </w:r>
        </w:p>
      </w:sdtContent>
    </w:sdt>
    <w:sdt>
      <w:sdtPr>
        <w:alias w:val="Escribe el contenido:"/>
        <w:tag w:val="Escribe el contenido:"/>
        <w:id w:val="-469668902"/>
        <w:placeholder>
          <w:docPart w:val="9E4611F47E4C4B5FB4ED163C113397FC"/>
        </w:placeholder>
        <w:temporary/>
        <w:showingPlcHdr/>
        <w15:appearance w15:val="hidden"/>
      </w:sdtPr>
      <w:sdtContent>
        <w:p w14:paraId="10700DC8" w14:textId="5C2044F6" w:rsidR="00722B36" w:rsidRDefault="00722B36" w:rsidP="00722B36">
          <w:r w:rsidRPr="0066185E">
            <w:rPr>
              <w:rStyle w:val="nfasissutil"/>
              <w:lang w:val="es-MX" w:bidi="es-MX"/>
            </w:rPr>
            <w:t>Describe las metas o los objetivos de tu empresa, o ambos.</w:t>
          </w:r>
          <w:r w:rsidRPr="0066185E">
            <w:rPr>
              <w:rStyle w:val="nfasissutil"/>
              <w:lang w:val="es-MX" w:bidi="es-MX"/>
            </w:rPr>
            <w:br/>
            <w:t>EJEMPLO: Nuestro objetivo es vender más aparatos que cualquier otra empresa en Estados Unidos.</w:t>
          </w:r>
        </w:p>
      </w:sdtContent>
    </w:sdt>
    <w:p w14:paraId="268EBB55" w14:textId="0A75BA6A" w:rsidR="00D914FC" w:rsidRDefault="00D914FC" w:rsidP="00722B36"/>
    <w:p w14:paraId="6A3C7C7F" w14:textId="0C119E48" w:rsidR="00D914FC" w:rsidRDefault="00D914FC" w:rsidP="00722B36"/>
    <w:p w14:paraId="4ABFAD3F" w14:textId="7E3B3759" w:rsidR="00D914FC" w:rsidRDefault="00D914FC" w:rsidP="00722B36"/>
    <w:p w14:paraId="0519C368" w14:textId="617D218A" w:rsidR="00D914FC" w:rsidRDefault="00D914FC" w:rsidP="00722B36"/>
    <w:sectPr w:rsidR="00D914FC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83EE7" w14:textId="77777777" w:rsidR="005D53A7" w:rsidRDefault="005D53A7">
      <w:pPr>
        <w:spacing w:after="0" w:line="240" w:lineRule="auto"/>
      </w:pPr>
      <w:r>
        <w:separator/>
      </w:r>
    </w:p>
  </w:endnote>
  <w:endnote w:type="continuationSeparator" w:id="0">
    <w:p w14:paraId="365CD550" w14:textId="77777777" w:rsidR="005D53A7" w:rsidRDefault="005D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6885B" w14:textId="77777777" w:rsidR="00B57D08" w:rsidRDefault="00B57D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331EB" w14:textId="77777777" w:rsidR="00B57D08" w:rsidRDefault="00B57D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0954E" w14:textId="77777777" w:rsidR="00B57D08" w:rsidRDefault="00B57D08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para especificar el nombre de la compañía, el número de página y los términos de confidencialidad  "/>
    </w:tblPr>
    <w:tblGrid>
      <w:gridCol w:w="3744"/>
      <w:gridCol w:w="1872"/>
      <w:gridCol w:w="3744"/>
    </w:tblGrid>
    <w:tr w:rsidR="008F3975" w14:paraId="30DD63E1" w14:textId="77777777">
      <w:tc>
        <w:tcPr>
          <w:tcW w:w="2000" w:type="pct"/>
          <w:vAlign w:val="bottom"/>
        </w:tcPr>
        <w:p w14:paraId="3D036077" w14:textId="1EDB2B20" w:rsidR="008F3975" w:rsidRDefault="00000000">
          <w:pPr>
            <w:pStyle w:val="Piedepgina"/>
          </w:pPr>
          <w:sdt>
            <w:sdtPr>
              <w:alias w:val="Nombre de la compañía:"/>
              <w:tag w:val="Nombre de la compañía:"/>
              <w:id w:val="-728771662"/>
              <w:placeholder>
                <w:docPart w:val="2B18E43263EC46209D49BA70812B374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F40DBA">
                <w:t>CONTRALORÍA DEL ESTADO DE JALISCO</w:t>
              </w:r>
            </w:sdtContent>
          </w:sdt>
        </w:p>
      </w:tc>
      <w:tc>
        <w:tcPr>
          <w:tcW w:w="1000" w:type="pct"/>
          <w:vAlign w:val="bottom"/>
        </w:tcPr>
        <w:p w14:paraId="459889AD" w14:textId="77777777" w:rsidR="008F3975" w:rsidRDefault="00296FF7">
          <w:pPr>
            <w:pStyle w:val="Piedepgina"/>
            <w:jc w:val="center"/>
          </w:pPr>
          <w:r>
            <w:rPr>
              <w:lang w:val="es-MX" w:bidi="es-MX"/>
            </w:rPr>
            <w:t xml:space="preserve">Página | </w:t>
          </w:r>
          <w:r>
            <w:rPr>
              <w:lang w:val="es-MX" w:bidi="es-MX"/>
            </w:rPr>
            <w:fldChar w:fldCharType="begin"/>
          </w:r>
          <w:r>
            <w:rPr>
              <w:lang w:val="es-MX" w:bidi="es-MX"/>
            </w:rPr>
            <w:instrText xml:space="preserve"> PAGE   \* MERGEFORMAT </w:instrText>
          </w:r>
          <w:r>
            <w:rPr>
              <w:lang w:val="es-MX" w:bidi="es-MX"/>
            </w:rPr>
            <w:fldChar w:fldCharType="separate"/>
          </w:r>
          <w:r>
            <w:rPr>
              <w:noProof/>
              <w:lang w:val="es-MX" w:bidi="es-MX"/>
            </w:rPr>
            <w:t>2</w:t>
          </w:r>
          <w:r>
            <w:rPr>
              <w:lang w:val="es-MX" w:bidi="es-MX"/>
            </w:rPr>
            <w:fldChar w:fldCharType="end"/>
          </w:r>
        </w:p>
      </w:tc>
      <w:tc>
        <w:tcPr>
          <w:tcW w:w="2000" w:type="pct"/>
          <w:vAlign w:val="bottom"/>
        </w:tcPr>
        <w:p w14:paraId="07E68087" w14:textId="77777777" w:rsidR="008F3975" w:rsidRDefault="00000000">
          <w:pPr>
            <w:pStyle w:val="Piedepgina"/>
            <w:jc w:val="right"/>
          </w:pPr>
          <w:sdt>
            <w:sdtPr>
              <w:alias w:val="Confidencial:"/>
              <w:tag w:val="Confidencial:"/>
              <w:id w:val="1338034600"/>
              <w:placeholder>
                <w:docPart w:val="D216010B8D89463EA56BF82420A12358"/>
              </w:placeholder>
              <w:temporary/>
              <w:showingPlcHdr/>
              <w15:appearance w15:val="hidden"/>
            </w:sdtPr>
            <w:sdtContent>
              <w:r w:rsidR="00296FF7">
                <w:rPr>
                  <w:lang w:val="es-MX" w:bidi="es-MX"/>
                </w:rPr>
                <w:t>CONFIDENCIAL</w:t>
              </w:r>
            </w:sdtContent>
          </w:sdt>
        </w:p>
      </w:tc>
    </w:tr>
  </w:tbl>
  <w:p w14:paraId="384D885A" w14:textId="77777777" w:rsidR="008F3975" w:rsidRDefault="008F397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para especificar el nombre de la compañía y los términos de confidencialidad "/>
    </w:tblPr>
    <w:tblGrid>
      <w:gridCol w:w="4680"/>
      <w:gridCol w:w="4680"/>
    </w:tblGrid>
    <w:tr w:rsidR="003E3E07" w14:paraId="7231D56B" w14:textId="77777777" w:rsidTr="003E3E07">
      <w:tc>
        <w:tcPr>
          <w:tcW w:w="2500" w:type="pct"/>
          <w:vAlign w:val="bottom"/>
        </w:tcPr>
        <w:p w14:paraId="4822CF68" w14:textId="2FC5780C" w:rsidR="003E3E07" w:rsidRDefault="00000000">
          <w:pPr>
            <w:pStyle w:val="Piedepgina"/>
          </w:pPr>
          <w:sdt>
            <w:sdtPr>
              <w:alias w:val="Nombre de la compañía:"/>
              <w:tag w:val="Nombre de la compañía:"/>
              <w:id w:val="1655181633"/>
              <w:placeholder>
                <w:docPart w:val="87C901DD345D40DC9413008B9CCFA1D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Content>
              <w:r w:rsidR="00F40DBA">
                <w:t>CONTRALORÍA DEL ESTADO DE JALISCO</w:t>
              </w:r>
            </w:sdtContent>
          </w:sdt>
        </w:p>
      </w:tc>
      <w:tc>
        <w:tcPr>
          <w:tcW w:w="2500" w:type="pct"/>
          <w:vAlign w:val="bottom"/>
        </w:tcPr>
        <w:p w14:paraId="7A7B95E1" w14:textId="77777777" w:rsidR="003E3E07" w:rsidRDefault="00000000">
          <w:pPr>
            <w:pStyle w:val="Piedepgina"/>
            <w:jc w:val="right"/>
          </w:pPr>
          <w:sdt>
            <w:sdtPr>
              <w:alias w:val="Confidencial:"/>
              <w:tag w:val="Confidencial:"/>
              <w:id w:val="1011334708"/>
              <w:placeholder>
                <w:docPart w:val="A4E2A0B05A07473093AC96199225E7D6"/>
              </w:placeholder>
              <w:temporary/>
              <w:showingPlcHdr/>
              <w15:appearance w15:val="hidden"/>
            </w:sdtPr>
            <w:sdtContent>
              <w:r w:rsidR="003E3E07">
                <w:rPr>
                  <w:lang w:val="es-MX" w:bidi="es-MX"/>
                </w:rPr>
                <w:t>CONFIDENCIAL</w:t>
              </w:r>
            </w:sdtContent>
          </w:sdt>
        </w:p>
      </w:tc>
    </w:tr>
  </w:tbl>
  <w:p w14:paraId="7CD54D4C" w14:textId="77777777" w:rsidR="008F3975" w:rsidRDefault="008F39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0834D" w14:textId="77777777" w:rsidR="005D53A7" w:rsidRDefault="005D53A7">
      <w:pPr>
        <w:spacing w:after="0" w:line="240" w:lineRule="auto"/>
      </w:pPr>
      <w:r>
        <w:separator/>
      </w:r>
    </w:p>
  </w:footnote>
  <w:footnote w:type="continuationSeparator" w:id="0">
    <w:p w14:paraId="41DBE82E" w14:textId="77777777" w:rsidR="005D53A7" w:rsidRDefault="005D5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FDAA0" w14:textId="77777777" w:rsidR="00B57D08" w:rsidRDefault="00B57D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17DD4" w14:textId="77777777" w:rsidR="00B57D08" w:rsidRDefault="00B57D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80364" w14:textId="77777777" w:rsidR="00B57D08" w:rsidRDefault="00B57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EF86367"/>
    <w:multiLevelType w:val="hybridMultilevel"/>
    <w:tmpl w:val="6576D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952229">
    <w:abstractNumId w:val="9"/>
  </w:num>
  <w:num w:numId="2" w16cid:durableId="1573127236">
    <w:abstractNumId w:val="7"/>
  </w:num>
  <w:num w:numId="3" w16cid:durableId="1680887574">
    <w:abstractNumId w:val="6"/>
  </w:num>
  <w:num w:numId="4" w16cid:durableId="1758866006">
    <w:abstractNumId w:val="5"/>
  </w:num>
  <w:num w:numId="5" w16cid:durableId="687220931">
    <w:abstractNumId w:val="4"/>
  </w:num>
  <w:num w:numId="6" w16cid:durableId="1643462166">
    <w:abstractNumId w:val="8"/>
  </w:num>
  <w:num w:numId="7" w16cid:durableId="1574390309">
    <w:abstractNumId w:val="3"/>
  </w:num>
  <w:num w:numId="8" w16cid:durableId="1516382106">
    <w:abstractNumId w:val="2"/>
  </w:num>
  <w:num w:numId="9" w16cid:durableId="587622600">
    <w:abstractNumId w:val="1"/>
  </w:num>
  <w:num w:numId="10" w16cid:durableId="37290808">
    <w:abstractNumId w:val="0"/>
  </w:num>
  <w:num w:numId="11" w16cid:durableId="1982883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BA"/>
    <w:rsid w:val="0004492F"/>
    <w:rsid w:val="00075458"/>
    <w:rsid w:val="001E025E"/>
    <w:rsid w:val="00261300"/>
    <w:rsid w:val="00275767"/>
    <w:rsid w:val="00296FF7"/>
    <w:rsid w:val="002B2B1F"/>
    <w:rsid w:val="002F74A6"/>
    <w:rsid w:val="00374DFF"/>
    <w:rsid w:val="0038523F"/>
    <w:rsid w:val="003E3E07"/>
    <w:rsid w:val="00411015"/>
    <w:rsid w:val="004256C9"/>
    <w:rsid w:val="004C5E23"/>
    <w:rsid w:val="004D7734"/>
    <w:rsid w:val="005228C6"/>
    <w:rsid w:val="0054501B"/>
    <w:rsid w:val="005C2F42"/>
    <w:rsid w:val="005D53A7"/>
    <w:rsid w:val="0060162B"/>
    <w:rsid w:val="0066185E"/>
    <w:rsid w:val="00722B36"/>
    <w:rsid w:val="00781C24"/>
    <w:rsid w:val="007A34D4"/>
    <w:rsid w:val="008F3975"/>
    <w:rsid w:val="00995FAC"/>
    <w:rsid w:val="00A0776C"/>
    <w:rsid w:val="00B50AC1"/>
    <w:rsid w:val="00B57D08"/>
    <w:rsid w:val="00B7609B"/>
    <w:rsid w:val="00C27994"/>
    <w:rsid w:val="00C62DBD"/>
    <w:rsid w:val="00D914FC"/>
    <w:rsid w:val="00DA0BEE"/>
    <w:rsid w:val="00E34199"/>
    <w:rsid w:val="00E43C6B"/>
    <w:rsid w:val="00F40DBA"/>
    <w:rsid w:val="00F6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6D399C"/>
  <w15:chartTrackingRefBased/>
  <w15:docId w15:val="{73F5CDAB-38B6-445D-B383-2D49460D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5E"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66185E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3E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66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"/>
    <w:qFormat/>
    <w:rsid w:val="0066185E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66185E"/>
    <w:rPr>
      <w:caps/>
      <w:color w:val="595959" w:themeColor="text1" w:themeTint="A6"/>
      <w:sz w:val="28"/>
      <w:szCs w:val="28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tipo">
    <w:name w:val="Logotip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Piedepgina">
    <w:name w:val="footer"/>
    <w:basedOn w:val="Normal"/>
    <w:link w:val="PiedepginaCar"/>
    <w:uiPriority w:val="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DFF"/>
  </w:style>
  <w:style w:type="paragraph" w:styleId="Textodeglobo">
    <w:name w:val="Balloon Text"/>
    <w:basedOn w:val="Normal"/>
    <w:link w:val="TextodegloboC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E07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3E3E07"/>
  </w:style>
  <w:style w:type="paragraph" w:styleId="Textodebloque">
    <w:name w:val="Block Text"/>
    <w:basedOn w:val="Normal"/>
    <w:uiPriority w:val="99"/>
    <w:semiHidden/>
    <w:unhideWhenUsed/>
    <w:rsid w:val="0066185E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E3E0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E3E07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E3E0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E3E0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E3E0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E3E07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E3E0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3E3E0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E3E0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E3E0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3E3E0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3E3E0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3E3E0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3E3E07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E3E07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E3E07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3E3E07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3E07"/>
    <w:pPr>
      <w:spacing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3E3E07"/>
  </w:style>
  <w:style w:type="table" w:styleId="Cuadrculavistosa">
    <w:name w:val="Colorful Grid"/>
    <w:basedOn w:val="Tabla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E3E0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3E0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3E0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3E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3E07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3E3E07"/>
  </w:style>
  <w:style w:type="character" w:customStyle="1" w:styleId="FechaCar">
    <w:name w:val="Fecha Car"/>
    <w:basedOn w:val="Fuentedeprrafopredeter"/>
    <w:link w:val="Fecha"/>
    <w:uiPriority w:val="99"/>
    <w:semiHidden/>
    <w:rsid w:val="003E3E0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E3E07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3E3E07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3E3E07"/>
  </w:style>
  <w:style w:type="character" w:styleId="nfasis">
    <w:name w:val="Emphasis"/>
    <w:basedOn w:val="Fuentedeprrafopredeter"/>
    <w:uiPriority w:val="20"/>
    <w:semiHidden/>
    <w:unhideWhenUsed/>
    <w:qFormat/>
    <w:rsid w:val="0066185E"/>
    <w:rPr>
      <w:i/>
      <w:iCs/>
      <w:color w:val="595959" w:themeColor="text1" w:themeTint="A6"/>
    </w:rPr>
  </w:style>
  <w:style w:type="character" w:styleId="Refdenotaalfinal">
    <w:name w:val="endnote reference"/>
    <w:basedOn w:val="Fuentedeprrafopredeter"/>
    <w:uiPriority w:val="99"/>
    <w:semiHidden/>
    <w:unhideWhenUsed/>
    <w:rsid w:val="003E3E0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3E07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3E3E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E3E07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3E3E0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3E07"/>
    <w:rPr>
      <w:szCs w:val="20"/>
    </w:rPr>
  </w:style>
  <w:style w:type="table" w:styleId="Tablaconcuadrcula1clara">
    <w:name w:val="Grid Table 1 Light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3E3E07"/>
    <w:rPr>
      <w:color w:val="2B579A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E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E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3E3E07"/>
  </w:style>
  <w:style w:type="paragraph" w:styleId="DireccinHTML">
    <w:name w:val="HTML Address"/>
    <w:basedOn w:val="Normal"/>
    <w:link w:val="DireccinHTMLCar"/>
    <w:uiPriority w:val="99"/>
    <w:semiHidden/>
    <w:unhideWhenUsed/>
    <w:rsid w:val="003E3E07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3E3E07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3E3E0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3E3E0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3E3E0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3E07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3E3E0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3E3E0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3E07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3E3E0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618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618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618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6185E"/>
    <w:rPr>
      <w:b/>
      <w:bCs/>
      <w:caps w:val="0"/>
      <w:smallCaps/>
      <w:color w:val="2E74B5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3E3E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3E3E07"/>
  </w:style>
  <w:style w:type="paragraph" w:styleId="Lista">
    <w:name w:val="List"/>
    <w:basedOn w:val="Normal"/>
    <w:uiPriority w:val="99"/>
    <w:semiHidden/>
    <w:unhideWhenUsed/>
    <w:rsid w:val="003E3E0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3E3E0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3E3E0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3E3E0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3E3E07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3E3E07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3E3E07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3E3E07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3E3E07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3E3E07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3E3E07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3E3E07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3E3E07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3E3E07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3E3E07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3E3E07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3E3E07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3E3E07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3E3E07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3E3E07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3E3E0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3E3E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3E3E07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">
    <w:name w:val="Mención"/>
    <w:basedOn w:val="Fuentedeprrafopredeter"/>
    <w:uiPriority w:val="99"/>
    <w:semiHidden/>
    <w:unhideWhenUsed/>
    <w:rsid w:val="003E3E07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E3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3E3E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qFormat/>
    <w:rsid w:val="003E3E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3E07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3E3E0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3E3E07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3E3E07"/>
  </w:style>
  <w:style w:type="character" w:styleId="Nmerodepgina">
    <w:name w:val="page number"/>
    <w:basedOn w:val="Fuentedeprrafopredeter"/>
    <w:uiPriority w:val="99"/>
    <w:semiHidden/>
    <w:unhideWhenUsed/>
    <w:rsid w:val="003E3E07"/>
  </w:style>
  <w:style w:type="table" w:styleId="Tablanormal1">
    <w:name w:val="Plain Table 1"/>
    <w:basedOn w:val="Tablanormal"/>
    <w:uiPriority w:val="41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E3E07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3E3E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E3E0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3E3E07"/>
  </w:style>
  <w:style w:type="character" w:customStyle="1" w:styleId="SaludoCar">
    <w:name w:val="Saludo Car"/>
    <w:basedOn w:val="Fuentedeprrafopredeter"/>
    <w:link w:val="Saludo"/>
    <w:uiPriority w:val="99"/>
    <w:semiHidden/>
    <w:rsid w:val="003E3E07"/>
  </w:style>
  <w:style w:type="paragraph" w:styleId="Firma">
    <w:name w:val="Signature"/>
    <w:basedOn w:val="Normal"/>
    <w:link w:val="FirmaC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3E3E07"/>
  </w:style>
  <w:style w:type="character" w:customStyle="1" w:styleId="Hipervnculointeligente1">
    <w:name w:val="Hipervínculo inteligente1"/>
    <w:basedOn w:val="Fuentedeprrafopredeter"/>
    <w:uiPriority w:val="99"/>
    <w:semiHidden/>
    <w:unhideWhenUsed/>
    <w:rsid w:val="003E3E07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3E3E07"/>
    <w:rPr>
      <w:b/>
      <w:bCs/>
    </w:rPr>
  </w:style>
  <w:style w:type="character" w:styleId="nfasissutil">
    <w:name w:val="Subtle Emphasis"/>
    <w:basedOn w:val="Fuentedeprrafopredeter"/>
    <w:uiPriority w:val="19"/>
    <w:unhideWhenUsed/>
    <w:qFormat/>
    <w:rsid w:val="003E3E0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3E3E0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3E3E0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3E3E0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3E3E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3E3E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3E3E0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3E3E0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3E3E0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3E3E0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3E3E0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3E3E0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3E3E0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3E3E0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3E3E0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3E3E0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3E3E0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3E3E0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3E3E0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3E3E0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3E3E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3E3E0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3E3E0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3E3E0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3E3E07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3E3E07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3E3E0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3E3E0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3E3E0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3E3E0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3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3E3E0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3E3E0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3E3E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3E3E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E3E0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E3E0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E3E0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E3E0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3E3E0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3E3E0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3E3E0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3E3E0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E3E07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3E3E07"/>
    <w:pPr>
      <w:spacing w:before="240"/>
      <w:outlineLvl w:val="9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185E"/>
    <w:rPr>
      <w:color w:val="595959" w:themeColor="text1" w:themeTint="A6"/>
      <w:shd w:val="clear" w:color="auto" w:fill="E6E6E6"/>
    </w:rPr>
  </w:style>
  <w:style w:type="character" w:styleId="Textodelmarcadordeposicin">
    <w:name w:val="Placeholder Text"/>
    <w:basedOn w:val="Fuentedeprrafopredeter"/>
    <w:uiPriority w:val="2"/>
    <w:semiHidden/>
    <w:rsid w:val="00E43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\AppData\Roaming\Microsoft\Templates\Presentaci&#243;n%20brev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B18E43263EC46209D49BA70812B3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82D0-3863-4EFD-B404-C6821CFAE8D2}"/>
      </w:docPartPr>
      <w:docPartBody>
        <w:p w:rsidR="00000000" w:rsidRDefault="00000000">
          <w:pPr>
            <w:pStyle w:val="2B18E43263EC46209D49BA70812B3749"/>
          </w:pPr>
          <w:r>
            <w:rPr>
              <w:lang w:bidi="es-MX"/>
            </w:rPr>
            <w:t>Nombre de la compañía</w:t>
          </w:r>
        </w:p>
      </w:docPartBody>
    </w:docPart>
    <w:docPart>
      <w:docPartPr>
        <w:name w:val="7700D7FCE36B42B990639D8EBA4BD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B94A0-948D-48D0-95CE-0C734AA7401E}"/>
      </w:docPartPr>
      <w:docPartBody>
        <w:p w:rsidR="00000000" w:rsidRDefault="00000000">
          <w:pPr>
            <w:pStyle w:val="7700D7FCE36B42B990639D8EBA4BD010"/>
          </w:pPr>
          <w:r>
            <w:rPr>
              <w:lang w:bidi="es-MX"/>
            </w:rPr>
            <w:t>presentación breve</w:t>
          </w:r>
        </w:p>
      </w:docPartBody>
    </w:docPart>
    <w:docPart>
      <w:docPartPr>
        <w:name w:val="87C901DD345D40DC9413008B9CCFA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E38A7-4288-4FC6-B4C8-E26FFACAE215}"/>
      </w:docPartPr>
      <w:docPartBody>
        <w:p w:rsidR="00000000" w:rsidRDefault="00000000">
          <w:pPr>
            <w:pStyle w:val="87C901DD345D40DC9413008B9CCFA1D6"/>
          </w:pPr>
          <w:r>
            <w:rPr>
              <w:lang w:bidi="es-MX"/>
            </w:rPr>
            <w:t>Versión</w:t>
          </w:r>
        </w:p>
      </w:docPartBody>
    </w:docPart>
    <w:docPart>
      <w:docPartPr>
        <w:name w:val="6E8A11C3593C422C92A85AC768774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2663-EAF9-4DB4-9419-6F4CAA7541CD}"/>
      </w:docPartPr>
      <w:docPartBody>
        <w:p w:rsidR="00000000" w:rsidRDefault="00000000">
          <w:pPr>
            <w:pStyle w:val="6E8A11C3593C422C92A85AC7687740EC"/>
          </w:pPr>
          <w:r>
            <w:rPr>
              <w:lang w:bidi="es-MX"/>
            </w:rPr>
            <w:t>Tu nombre</w:t>
          </w:r>
        </w:p>
      </w:docPartBody>
    </w:docPart>
    <w:docPart>
      <w:docPartPr>
        <w:name w:val="D216010B8D89463EA56BF82420A12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27C88-135F-412E-9242-CAF8B2CF4237}"/>
      </w:docPartPr>
      <w:docPartBody>
        <w:p w:rsidR="00000000" w:rsidRDefault="00000000">
          <w:pPr>
            <w:pStyle w:val="D216010B8D89463EA56BF82420A12358"/>
          </w:pPr>
          <w:r>
            <w:rPr>
              <w:lang w:bidi="es-MX"/>
            </w:rPr>
            <w:t>Presentación breve</w:t>
          </w:r>
        </w:p>
      </w:docPartBody>
    </w:docPart>
    <w:docPart>
      <w:docPartPr>
        <w:name w:val="E27EAB30D0734A838757C85BE6DC7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4019D-901A-49ED-9D38-E196A3D81917}"/>
      </w:docPartPr>
      <w:docPartBody>
        <w:p w:rsidR="00000000" w:rsidRDefault="00000000">
          <w:pPr>
            <w:pStyle w:val="E27EAB30D0734A838757C85BE6DC727B"/>
          </w:pPr>
          <w:bookmarkStart w:id="0" w:name="_Hlk508635881"/>
          <w:bookmarkEnd w:id="0"/>
          <w:r w:rsidRPr="0066185E">
            <w:rPr>
              <w:rStyle w:val="nfasissutil"/>
              <w:lang w:bidi="es-MX"/>
            </w:rPr>
            <w:t>Describe las ventajas que ofrece tu producto o servicio. Cita las características que distinguen tu producto o servicio de los productos o servicios de la competencia.</w:t>
          </w:r>
        </w:p>
      </w:docPartBody>
    </w:docPart>
    <w:docPart>
      <w:docPartPr>
        <w:name w:val="692371A2B6A7468AA9957E4CF90EE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52D99-544B-478D-AC6E-36AB4A2C6798}"/>
      </w:docPartPr>
      <w:docPartBody>
        <w:p w:rsidR="00000000" w:rsidRDefault="00000000">
          <w:pPr>
            <w:pStyle w:val="692371A2B6A7468AA9957E4CF90EE9E8"/>
          </w:pPr>
          <w:bookmarkStart w:id="1" w:name="_Hlk508635988"/>
          <w:bookmarkStart w:id="2" w:name="_Hlk508636038"/>
          <w:bookmarkEnd w:id="1"/>
          <w:bookmarkEnd w:id="2"/>
          <w:r w:rsidRPr="0066185E">
            <w:rPr>
              <w:rStyle w:val="nfasissutil"/>
              <w:lang w:bidi="es-MX"/>
            </w:rPr>
            <w:t>Describe brevemente las cualificaciones de tu empresa.</w:t>
          </w:r>
          <w:r w:rsidRPr="0066185E">
            <w:rPr>
              <w:rStyle w:val="nfasissutil"/>
              <w:lang w:bidi="es-MX"/>
            </w:rPr>
            <w:br/>
            <w:t>EJEMPLO: Creamos aparatos de alta calidad desde hace más de 100 años.</w:t>
          </w:r>
        </w:p>
      </w:docPartBody>
    </w:docPart>
    <w:docPart>
      <w:docPartPr>
        <w:name w:val="57E9947F37B840629D209C5CC4C5C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0CFC-5936-40A0-B2BA-5C03058C910C}"/>
      </w:docPartPr>
      <w:docPartBody>
        <w:p w:rsidR="00000000" w:rsidRDefault="00000000">
          <w:pPr>
            <w:pStyle w:val="57E9947F37B840629D209C5CC4C5C03B"/>
          </w:pPr>
          <w:r w:rsidRPr="0066185E">
            <w:rPr>
              <w:rStyle w:val="nfasissutil"/>
              <w:lang w:bidi="es-MX"/>
            </w:rPr>
            <w:t>Describe las metas o los objetivos de tu empresa, o ambos.</w:t>
          </w:r>
          <w:r w:rsidRPr="0066185E">
            <w:rPr>
              <w:rStyle w:val="nfasissutil"/>
              <w:lang w:bidi="es-MX"/>
            </w:rPr>
            <w:br/>
            <w:t>EJEMPLO: Nuestro objetivo es vender más aparatos que cualquier otra empresa en Estados Unidos.</w:t>
          </w:r>
        </w:p>
      </w:docPartBody>
    </w:docPart>
    <w:docPart>
      <w:docPartPr>
        <w:name w:val="A4E2A0B05A07473093AC96199225E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F72DA-D9D6-4D2F-909C-4F4A235D7162}"/>
      </w:docPartPr>
      <w:docPartBody>
        <w:p w:rsidR="00000000" w:rsidRDefault="00000000">
          <w:pPr>
            <w:pStyle w:val="A4E2A0B05A07473093AC96199225E7D6"/>
          </w:pPr>
          <w:bookmarkStart w:id="3" w:name="_Hlk508636056"/>
          <w:r w:rsidRPr="0066185E">
            <w:rPr>
              <w:rStyle w:val="nfasissutil"/>
              <w:lang w:bidi="es-MX"/>
            </w:rPr>
            <w:t>Resume en una frase sencilla lo que tu empresa hace u ofrece.</w:t>
          </w:r>
          <w:r w:rsidRPr="0066185E">
            <w:rPr>
              <w:rStyle w:val="nfasissutil"/>
              <w:lang w:bidi="es-MX"/>
            </w:rPr>
            <w:br/>
            <w:t>EJEMPLO: Ofrecemos los aparatos de mayor calidad que el dinero puede comprar</w:t>
          </w:r>
          <w:bookmarkEnd w:id="3"/>
          <w:r w:rsidRPr="0066185E">
            <w:rPr>
              <w:rStyle w:val="nfasissutil"/>
              <w:lang w:bidi="es-MX"/>
            </w:rPr>
            <w:t>.</w:t>
          </w:r>
        </w:p>
      </w:docPartBody>
    </w:docPart>
    <w:docPart>
      <w:docPartPr>
        <w:name w:val="EA2BF80A427B40F08339FFBCFC9E3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5E526-A4AB-4E26-A7C2-602E55DB6924}"/>
      </w:docPartPr>
      <w:docPartBody>
        <w:p w:rsidR="00000000" w:rsidRDefault="00000000">
          <w:pPr>
            <w:pStyle w:val="EA2BF80A427B40F08339FFBCFC9E3560"/>
          </w:pPr>
          <w:bookmarkStart w:id="4" w:name="_Hlk508636067"/>
          <w:r w:rsidRPr="0066185E">
            <w:rPr>
              <w:rStyle w:val="nfasissutil"/>
              <w:lang w:bidi="es-MX"/>
            </w:rPr>
            <w:t>Identifica la misión de tu empresa en una frase.</w:t>
          </w:r>
          <w:bookmarkEnd w:id="4"/>
        </w:p>
      </w:docPartBody>
    </w:docPart>
    <w:docPart>
      <w:docPartPr>
        <w:name w:val="D36A7B67032F4702A7087F3500377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7E64B-856E-401F-AA7A-BF72BEED9994}"/>
      </w:docPartPr>
      <w:docPartBody>
        <w:p w:rsidR="00000000" w:rsidRDefault="00000000">
          <w:pPr>
            <w:pStyle w:val="D36A7B67032F4702A7087F3500377174"/>
          </w:pPr>
          <w:r w:rsidRPr="0066185E">
            <w:rPr>
              <w:rStyle w:val="nfasissutil"/>
              <w:lang w:bidi="es-MX"/>
            </w:rPr>
            <w:t>EJEMPLO: La empresa desea mejorar la calidad de vida de la gente ofreciendo los aparatos de mayor calidad a cada persona en el mundo.</w:t>
          </w:r>
        </w:p>
      </w:docPartBody>
    </w:docPart>
    <w:docPart>
      <w:docPartPr>
        <w:name w:val="458E031F39C5468AAD66C34B4E427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A450-91ED-4F69-8934-7FBAB07F3500}"/>
      </w:docPartPr>
      <w:docPartBody>
        <w:p w:rsidR="00000000" w:rsidRDefault="00000000">
          <w:pPr>
            <w:pStyle w:val="458E031F39C5468AAD66C34B4E4276A6"/>
          </w:pPr>
          <w:r w:rsidRPr="0066185E">
            <w:rPr>
              <w:rStyle w:val="nfasissutil"/>
              <w:lang w:bidi="es-MX"/>
            </w:rPr>
            <w:t>Proporciona un ejemplo de un resultado satisfactorio de la venta de tu producto.</w:t>
          </w:r>
          <w:r w:rsidRPr="0066185E">
            <w:rPr>
              <w:rStyle w:val="nfasissutil"/>
              <w:lang w:bidi="es-MX"/>
            </w:rPr>
            <w:br/>
            <w:t>EJEMPLO: Ofrecemos los aparatos que construyeron el edificio Empire State.</w:t>
          </w:r>
        </w:p>
      </w:docPartBody>
    </w:docPart>
    <w:docPart>
      <w:docPartPr>
        <w:name w:val="3013332F7A2A40329D6344DB9CD0D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4E8CD-9E50-4E76-8724-BB7F8D63D6FF}"/>
      </w:docPartPr>
      <w:docPartBody>
        <w:p w:rsidR="00000000" w:rsidRDefault="00E22989" w:rsidP="00E22989">
          <w:pPr>
            <w:pStyle w:val="3013332F7A2A40329D6344DB9CD0D10E"/>
          </w:pPr>
          <w:bookmarkStart w:id="5" w:name="_Hlk508635988"/>
          <w:r w:rsidRPr="0066185E">
            <w:rPr>
              <w:rStyle w:val="nfasissutil"/>
              <w:lang w:bidi="es-MX"/>
            </w:rPr>
            <w:t>Resume en unas cuantas frases sencillas lo que tu empresa hace u ofrece.</w:t>
          </w:r>
          <w:bookmarkEnd w:id="5"/>
        </w:p>
      </w:docPartBody>
    </w:docPart>
    <w:docPart>
      <w:docPartPr>
        <w:name w:val="BE5A190AAD7F4E28A649E57332AED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6A159-B0AE-4E39-9D15-D325894F017D}"/>
      </w:docPartPr>
      <w:docPartBody>
        <w:p w:rsidR="00000000" w:rsidRDefault="00E22989" w:rsidP="00E22989">
          <w:pPr>
            <w:pStyle w:val="BE5A190AAD7F4E28A649E57332AED091"/>
          </w:pPr>
          <w:bookmarkStart w:id="6" w:name="_Hlk508636038"/>
          <w:r w:rsidRPr="0066185E">
            <w:rPr>
              <w:rStyle w:val="nfasissutil"/>
              <w:lang w:bidi="es-MX"/>
            </w:rPr>
            <w:t>EJEMPLO: Ofrecemos los aparatos de mayor calidad que el dinero puede comprar. Nuestros aparatos vienen en una amplia variedad de modelos, como el más reciente modelo turbo de lujo.</w:t>
          </w:r>
          <w:bookmarkEnd w:id="6"/>
        </w:p>
      </w:docPartBody>
    </w:docPart>
    <w:docPart>
      <w:docPartPr>
        <w:name w:val="47405DA64D494052B41C382411640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5C409-864C-4DC0-9956-FAFD9C0B941B}"/>
      </w:docPartPr>
      <w:docPartBody>
        <w:p w:rsidR="00000000" w:rsidRDefault="00E22989" w:rsidP="00E22989">
          <w:pPr>
            <w:pStyle w:val="47405DA64D494052B41C3824116407C2"/>
          </w:pPr>
          <w:r w:rsidRPr="0066185E">
            <w:rPr>
              <w:rStyle w:val="nfasissutil"/>
              <w:lang w:bidi="es-MX"/>
            </w:rPr>
            <w:t>Describe las ventajas que ofrece tu producto o servicio. Cita las características que distinguen tu producto o servicio de los productos o servicios de la competencia.</w:t>
          </w:r>
        </w:p>
      </w:docPartBody>
    </w:docPart>
    <w:docPart>
      <w:docPartPr>
        <w:name w:val="C3383F0E9C134DA6A9970BD535F8B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85894-D84D-464C-8BBB-5682016FBCAF}"/>
      </w:docPartPr>
      <w:docPartBody>
        <w:p w:rsidR="00000000" w:rsidRDefault="00E22989" w:rsidP="00E22989">
          <w:pPr>
            <w:pStyle w:val="C3383F0E9C134DA6A9970BD535F8BAD4"/>
          </w:pPr>
          <w:r w:rsidRPr="0066185E">
            <w:rPr>
              <w:rStyle w:val="nfasissutil"/>
              <w:lang w:bidi="es-MX"/>
            </w:rPr>
            <w:t>Describe brevemente las cualificaciones de tu empresa.</w:t>
          </w:r>
          <w:r w:rsidRPr="0066185E">
            <w:rPr>
              <w:rStyle w:val="nfasissutil"/>
              <w:lang w:bidi="es-MX"/>
            </w:rPr>
            <w:br/>
            <w:t>EJEMPLO: Creamos aparatos de alta calidad desde hace más de 100 años.</w:t>
          </w:r>
        </w:p>
      </w:docPartBody>
    </w:docPart>
    <w:docPart>
      <w:docPartPr>
        <w:name w:val="EEC59540690242E6AF77F4822EAC9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2B84-3598-41DC-9FE3-8A221F0789E7}"/>
      </w:docPartPr>
      <w:docPartBody>
        <w:p w:rsidR="00000000" w:rsidRDefault="00E22989" w:rsidP="00E22989">
          <w:pPr>
            <w:pStyle w:val="EEC59540690242E6AF77F4822EAC9BFC"/>
          </w:pPr>
          <w:r w:rsidRPr="0066185E">
            <w:rPr>
              <w:rStyle w:val="nfasissutil"/>
              <w:lang w:bidi="es-MX"/>
            </w:rPr>
            <w:t>Describe las metas o los objetivos de tu empresa, o ambos.</w:t>
          </w:r>
          <w:r w:rsidRPr="0066185E">
            <w:rPr>
              <w:rStyle w:val="nfasissutil"/>
              <w:lang w:bidi="es-MX"/>
            </w:rPr>
            <w:br/>
            <w:t>EJEMPLO: Nuestro objetivo es vender más aparatos que cualquier otra empresa en Estados Unidos.</w:t>
          </w:r>
        </w:p>
      </w:docPartBody>
    </w:docPart>
    <w:docPart>
      <w:docPartPr>
        <w:name w:val="FE4905389B6B4F9CA6965E95A6973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98D51-39FE-451A-B3E4-BEEED761DAF0}"/>
      </w:docPartPr>
      <w:docPartBody>
        <w:p w:rsidR="00000000" w:rsidRDefault="00E22989" w:rsidP="00E22989">
          <w:pPr>
            <w:pStyle w:val="FE4905389B6B4F9CA6965E95A6973118"/>
          </w:pPr>
          <w:bookmarkStart w:id="7" w:name="_Hlk508635988"/>
          <w:bookmarkStart w:id="8" w:name="_Hlk508636038"/>
          <w:bookmarkEnd w:id="7"/>
          <w:bookmarkEnd w:id="8"/>
          <w:r w:rsidRPr="0066185E">
            <w:rPr>
              <w:rStyle w:val="nfasissutil"/>
              <w:lang w:bidi="es-MX"/>
            </w:rPr>
            <w:t>Describe las metas o los objetivos de tu empresa, o ambos.</w:t>
          </w:r>
          <w:r w:rsidRPr="0066185E">
            <w:rPr>
              <w:rStyle w:val="nfasissutil"/>
              <w:lang w:bidi="es-MX"/>
            </w:rPr>
            <w:br/>
            <w:t>EJEMPLO: Nuestro objetivo es vender más aparatos que cualquier otra empresa en Estados Unidos.</w:t>
          </w:r>
        </w:p>
      </w:docPartBody>
    </w:docPart>
    <w:docPart>
      <w:docPartPr>
        <w:name w:val="F0927CFA991D46F685993D03F52DB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9BFD0-74D8-41A3-BB97-901401676CA7}"/>
      </w:docPartPr>
      <w:docPartBody>
        <w:p w:rsidR="00000000" w:rsidRDefault="00E22989" w:rsidP="00E22989">
          <w:pPr>
            <w:pStyle w:val="F0927CFA991D46F685993D03F52DB858"/>
          </w:pPr>
          <w:bookmarkStart w:id="9" w:name="_Hlk508635988"/>
          <w:r w:rsidRPr="0066185E">
            <w:rPr>
              <w:rStyle w:val="nfasissutil"/>
              <w:lang w:bidi="es-MX"/>
            </w:rPr>
            <w:t>Resume en unas cuantas frases sencillas lo que tu empresa hace u ofrece.</w:t>
          </w:r>
          <w:bookmarkEnd w:id="9"/>
        </w:p>
      </w:docPartBody>
    </w:docPart>
    <w:docPart>
      <w:docPartPr>
        <w:name w:val="899C31A89C264B4FAA47EA495A40F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04DD7-FB29-4D57-A453-EA5073CFB3D3}"/>
      </w:docPartPr>
      <w:docPartBody>
        <w:p w:rsidR="00000000" w:rsidRDefault="00E22989" w:rsidP="00E22989">
          <w:pPr>
            <w:pStyle w:val="899C31A89C264B4FAA47EA495A40F421"/>
          </w:pPr>
          <w:bookmarkStart w:id="10" w:name="_Hlk508636038"/>
          <w:r w:rsidRPr="0066185E">
            <w:rPr>
              <w:rStyle w:val="nfasissutil"/>
              <w:lang w:bidi="es-MX"/>
            </w:rPr>
            <w:t>EJEMPLO: Ofrecemos los aparatos de mayor calidad que el dinero puede comprar. Nuestros aparatos vienen en una amplia variedad de modelos, como el más reciente modelo turbo de lujo.</w:t>
          </w:r>
          <w:bookmarkEnd w:id="10"/>
        </w:p>
      </w:docPartBody>
    </w:docPart>
    <w:docPart>
      <w:docPartPr>
        <w:name w:val="D00AA60FEED24277B29618195F954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39C7F-66CD-470E-A981-BD156E40F85A}"/>
      </w:docPartPr>
      <w:docPartBody>
        <w:p w:rsidR="00000000" w:rsidRDefault="00E22989" w:rsidP="00E22989">
          <w:pPr>
            <w:pStyle w:val="D00AA60FEED24277B29618195F9542CB"/>
          </w:pPr>
          <w:r w:rsidRPr="0066185E">
            <w:rPr>
              <w:rStyle w:val="nfasissutil"/>
              <w:lang w:bidi="es-MX"/>
            </w:rPr>
            <w:t>Describe las ventajas que ofrece tu producto o servicio. Cita las características que distinguen tu producto o servicio de los productos o servicios de la competencia.</w:t>
          </w:r>
        </w:p>
      </w:docPartBody>
    </w:docPart>
    <w:docPart>
      <w:docPartPr>
        <w:name w:val="1608D78422604D4698FD88778EBA9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BDC2-E111-4E07-994F-9082EE02804F}"/>
      </w:docPartPr>
      <w:docPartBody>
        <w:p w:rsidR="00000000" w:rsidRDefault="00E22989" w:rsidP="00E22989">
          <w:pPr>
            <w:pStyle w:val="1608D78422604D4698FD88778EBA90D9"/>
          </w:pPr>
          <w:r w:rsidRPr="0066185E">
            <w:rPr>
              <w:rStyle w:val="nfasissutil"/>
              <w:lang w:bidi="es-MX"/>
            </w:rPr>
            <w:t>Describe brevemente las cualificaciones de tu empresa.</w:t>
          </w:r>
          <w:r w:rsidRPr="0066185E">
            <w:rPr>
              <w:rStyle w:val="nfasissutil"/>
              <w:lang w:bidi="es-MX"/>
            </w:rPr>
            <w:br/>
            <w:t>EJEMPLO: Creamos aparatos de alta calidad desde hace más de 100 años.</w:t>
          </w:r>
        </w:p>
      </w:docPartBody>
    </w:docPart>
    <w:docPart>
      <w:docPartPr>
        <w:name w:val="9E4611F47E4C4B5FB4ED163C11339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C612E-0A63-483D-A61D-B6FB06A2DD8A}"/>
      </w:docPartPr>
      <w:docPartBody>
        <w:p w:rsidR="00000000" w:rsidRDefault="00E22989" w:rsidP="00E22989">
          <w:pPr>
            <w:pStyle w:val="9E4611F47E4C4B5FB4ED163C113397FC"/>
          </w:pPr>
          <w:r w:rsidRPr="0066185E">
            <w:rPr>
              <w:rStyle w:val="nfasissutil"/>
              <w:lang w:bidi="es-MX"/>
            </w:rPr>
            <w:t>Describe las metas o los objetivos de tu empresa, o ambos.</w:t>
          </w:r>
          <w:r w:rsidRPr="0066185E">
            <w:rPr>
              <w:rStyle w:val="nfasissutil"/>
              <w:lang w:bidi="es-MX"/>
            </w:rPr>
            <w:br/>
            <w:t>EJEMPLO: Nuestro objetivo es vender más aparatos que cualquier otra empresa en Estados Unidos.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89"/>
    <w:rsid w:val="0054501B"/>
    <w:rsid w:val="00B56FA7"/>
    <w:rsid w:val="00E2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18E43263EC46209D49BA70812B3749">
    <w:name w:val="2B18E43263EC46209D49BA70812B3749"/>
  </w:style>
  <w:style w:type="paragraph" w:customStyle="1" w:styleId="7700D7FCE36B42B990639D8EBA4BD010">
    <w:name w:val="7700D7FCE36B42B990639D8EBA4BD010"/>
  </w:style>
  <w:style w:type="paragraph" w:customStyle="1" w:styleId="87C901DD345D40DC9413008B9CCFA1D6">
    <w:name w:val="87C901DD345D40DC9413008B9CCFA1D6"/>
  </w:style>
  <w:style w:type="paragraph" w:customStyle="1" w:styleId="3AACE25989D541C580BCDF607716AC5F">
    <w:name w:val="3AACE25989D541C580BCDF607716AC5F"/>
  </w:style>
  <w:style w:type="paragraph" w:customStyle="1" w:styleId="9A0DB12CCE1C41AA92ECFEF98F33EC1C">
    <w:name w:val="9A0DB12CCE1C41AA92ECFEF98F33EC1C"/>
  </w:style>
  <w:style w:type="paragraph" w:customStyle="1" w:styleId="3F9A0CCCF53D4E6AB3C096D1AE1110D8">
    <w:name w:val="3F9A0CCCF53D4E6AB3C096D1AE1110D8"/>
  </w:style>
  <w:style w:type="paragraph" w:customStyle="1" w:styleId="6E8A11C3593C422C92A85AC7687740EC">
    <w:name w:val="6E8A11C3593C422C92A85AC7687740EC"/>
  </w:style>
  <w:style w:type="paragraph" w:customStyle="1" w:styleId="D216010B8D89463EA56BF82420A12358">
    <w:name w:val="D216010B8D89463EA56BF82420A12358"/>
  </w:style>
  <w:style w:type="paragraph" w:customStyle="1" w:styleId="13D4D64D88174B278980DC9AD0A8B7E6">
    <w:name w:val="13D4D64D88174B278980DC9AD0A8B7E6"/>
  </w:style>
  <w:style w:type="character" w:styleId="nfasissutil">
    <w:name w:val="Subtle Emphasis"/>
    <w:basedOn w:val="Fuentedeprrafopredeter"/>
    <w:uiPriority w:val="19"/>
    <w:unhideWhenUsed/>
    <w:qFormat/>
    <w:rsid w:val="00E22989"/>
    <w:rPr>
      <w:i/>
      <w:iCs/>
      <w:color w:val="404040" w:themeColor="text1" w:themeTint="BF"/>
    </w:rPr>
  </w:style>
  <w:style w:type="paragraph" w:customStyle="1" w:styleId="88A019045E9B4C5B94464932A1595DE7">
    <w:name w:val="88A019045E9B4C5B94464932A1595DE7"/>
  </w:style>
  <w:style w:type="paragraph" w:customStyle="1" w:styleId="E27EAB30D0734A838757C85BE6DC727B">
    <w:name w:val="E27EAB30D0734A838757C85BE6DC727B"/>
  </w:style>
  <w:style w:type="paragraph" w:customStyle="1" w:styleId="3565805543BC4C3881E3A5ACD0239D21">
    <w:name w:val="3565805543BC4C3881E3A5ACD0239D21"/>
  </w:style>
  <w:style w:type="paragraph" w:customStyle="1" w:styleId="3D05B98911EF409CBF8692085109369B">
    <w:name w:val="3D05B98911EF409CBF8692085109369B"/>
  </w:style>
  <w:style w:type="paragraph" w:customStyle="1" w:styleId="A39B0154C80C442086B2C69D3D6E9F66">
    <w:name w:val="A39B0154C80C442086B2C69D3D6E9F66"/>
  </w:style>
  <w:style w:type="paragraph" w:customStyle="1" w:styleId="B08215B4BE96472581E539A1F7D1BD2E">
    <w:name w:val="B08215B4BE96472581E539A1F7D1BD2E"/>
  </w:style>
  <w:style w:type="paragraph" w:customStyle="1" w:styleId="692371A2B6A7468AA9957E4CF90EE9E8">
    <w:name w:val="692371A2B6A7468AA9957E4CF90EE9E8"/>
  </w:style>
  <w:style w:type="paragraph" w:customStyle="1" w:styleId="57E9947F37B840629D209C5CC4C5C03B">
    <w:name w:val="57E9947F37B840629D209C5CC4C5C03B"/>
  </w:style>
  <w:style w:type="paragraph" w:customStyle="1" w:styleId="72320B0A39E74CDBB115574A36943122">
    <w:name w:val="72320B0A39E74CDBB115574A36943122"/>
  </w:style>
  <w:style w:type="paragraph" w:customStyle="1" w:styleId="A4E2A0B05A07473093AC96199225E7D6">
    <w:name w:val="A4E2A0B05A07473093AC96199225E7D6"/>
  </w:style>
  <w:style w:type="paragraph" w:customStyle="1" w:styleId="EA2BF80A427B40F08339FFBCFC9E3560">
    <w:name w:val="EA2BF80A427B40F08339FFBCFC9E3560"/>
  </w:style>
  <w:style w:type="paragraph" w:customStyle="1" w:styleId="D36A7B67032F4702A7087F3500377174">
    <w:name w:val="D36A7B67032F4702A7087F3500377174"/>
  </w:style>
  <w:style w:type="paragraph" w:customStyle="1" w:styleId="458E031F39C5468AAD66C34B4E4276A6">
    <w:name w:val="458E031F39C5468AAD66C34B4E4276A6"/>
  </w:style>
  <w:style w:type="paragraph" w:customStyle="1" w:styleId="9EF7ADB454824940BF6B08E0C220E657">
    <w:name w:val="9EF7ADB454824940BF6B08E0C220E657"/>
  </w:style>
  <w:style w:type="paragraph" w:customStyle="1" w:styleId="30CEDE8FF9804ED9976CD388B12D7A61">
    <w:name w:val="30CEDE8FF9804ED9976CD388B12D7A61"/>
  </w:style>
  <w:style w:type="paragraph" w:customStyle="1" w:styleId="8D0188EAEB6E480EAF42E83F4E805169">
    <w:name w:val="8D0188EAEB6E480EAF42E83F4E805169"/>
  </w:style>
  <w:style w:type="paragraph" w:customStyle="1" w:styleId="3013332F7A2A40329D6344DB9CD0D10E">
    <w:name w:val="3013332F7A2A40329D6344DB9CD0D10E"/>
    <w:rsid w:val="00E22989"/>
  </w:style>
  <w:style w:type="paragraph" w:customStyle="1" w:styleId="BE5A190AAD7F4E28A649E57332AED091">
    <w:name w:val="BE5A190AAD7F4E28A649E57332AED091"/>
    <w:rsid w:val="00E22989"/>
  </w:style>
  <w:style w:type="paragraph" w:customStyle="1" w:styleId="47405DA64D494052B41C3824116407C2">
    <w:name w:val="47405DA64D494052B41C3824116407C2"/>
    <w:rsid w:val="00E22989"/>
  </w:style>
  <w:style w:type="paragraph" w:customStyle="1" w:styleId="C3383F0E9C134DA6A9970BD535F8BAD4">
    <w:name w:val="C3383F0E9C134DA6A9970BD535F8BAD4"/>
    <w:rsid w:val="00E22989"/>
  </w:style>
  <w:style w:type="paragraph" w:customStyle="1" w:styleId="EEC59540690242E6AF77F4822EAC9BFC">
    <w:name w:val="EEC59540690242E6AF77F4822EAC9BFC"/>
    <w:rsid w:val="00E22989"/>
  </w:style>
  <w:style w:type="paragraph" w:customStyle="1" w:styleId="9410A80740444E34BBE31AC843018364">
    <w:name w:val="9410A80740444E34BBE31AC843018364"/>
    <w:rsid w:val="00E22989"/>
  </w:style>
  <w:style w:type="paragraph" w:customStyle="1" w:styleId="64314A6746F94D85922FE8892EA303D6">
    <w:name w:val="64314A6746F94D85922FE8892EA303D6"/>
    <w:rsid w:val="00E22989"/>
  </w:style>
  <w:style w:type="paragraph" w:customStyle="1" w:styleId="A42D0501946A4FAE98627C04C105182F">
    <w:name w:val="A42D0501946A4FAE98627C04C105182F"/>
    <w:rsid w:val="00E22989"/>
  </w:style>
  <w:style w:type="paragraph" w:customStyle="1" w:styleId="E296F7DD8FE1447985738469777F4C7B">
    <w:name w:val="E296F7DD8FE1447985738469777F4C7B"/>
    <w:rsid w:val="00E22989"/>
  </w:style>
  <w:style w:type="paragraph" w:customStyle="1" w:styleId="FE4905389B6B4F9CA6965E95A6973118">
    <w:name w:val="FE4905389B6B4F9CA6965E95A6973118"/>
    <w:rsid w:val="00E22989"/>
  </w:style>
  <w:style w:type="paragraph" w:customStyle="1" w:styleId="F0927CFA991D46F685993D03F52DB858">
    <w:name w:val="F0927CFA991D46F685993D03F52DB858"/>
    <w:rsid w:val="00E22989"/>
  </w:style>
  <w:style w:type="paragraph" w:customStyle="1" w:styleId="899C31A89C264B4FAA47EA495A40F421">
    <w:name w:val="899C31A89C264B4FAA47EA495A40F421"/>
    <w:rsid w:val="00E22989"/>
  </w:style>
  <w:style w:type="paragraph" w:customStyle="1" w:styleId="D00AA60FEED24277B29618195F9542CB">
    <w:name w:val="D00AA60FEED24277B29618195F9542CB"/>
    <w:rsid w:val="00E22989"/>
  </w:style>
  <w:style w:type="paragraph" w:customStyle="1" w:styleId="1608D78422604D4698FD88778EBA90D9">
    <w:name w:val="1608D78422604D4698FD88778EBA90D9"/>
    <w:rsid w:val="00E22989"/>
  </w:style>
  <w:style w:type="paragraph" w:customStyle="1" w:styleId="9E4611F47E4C4B5FB4ED163C113397FC">
    <w:name w:val="9E4611F47E4C4B5FB4ED163C113397FC"/>
    <w:rsid w:val="00E22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Presentación breve.dotx</Template>
  <TotalTime>401</TotalTime>
  <Pages>4</Pages>
  <Words>898</Words>
  <Characters>4941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CASPER</vt:lpstr>
      <vt:lpstr/>
    </vt:vector>
  </TitlesOfParts>
  <Company>CONTRALORÍA DEL ESTADO DE JALISCO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CASPER</dc:title>
  <dc:creator>Carlos Ignacio</dc:creator>
  <dc:description>diseño de prototipo</dc:description>
  <cp:lastModifiedBy>Carlos Ignacio</cp:lastModifiedBy>
  <cp:revision>5</cp:revision>
  <dcterms:created xsi:type="dcterms:W3CDTF">2024-07-17T18:54:00Z</dcterms:created>
  <dcterms:modified xsi:type="dcterms:W3CDTF">2024-07-18T18:13:00Z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